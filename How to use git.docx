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A33A2" w:rsidRDefault="003D70BF">
              <w:pPr>
                <w:pStyle w:val="Publishwithline"/>
              </w:pPr>
              <w:r>
                <w:t>How to use git</w:t>
              </w:r>
            </w:p>
          </w:sdtContent>
        </w:sdt>
        <w:p w:rsidR="009A33A2" w:rsidRDefault="009A33A2">
          <w:pPr>
            <w:pStyle w:val="underline"/>
          </w:pPr>
        </w:p>
        <w:p w:rsidR="009A33A2" w:rsidRDefault="00D7048D">
          <w:pPr>
            <w:pStyle w:val="PadderBetweenControlandBody"/>
          </w:pPr>
        </w:p>
      </w:sdtContent>
    </w:sdt>
    <w:p w:rsidR="00230E09" w:rsidRDefault="00230E09"/>
    <w:p w:rsidR="00C10E52" w:rsidRPr="00C10E52" w:rsidRDefault="00230E09" w:rsidP="00230E09">
      <w:pPr>
        <w:pStyle w:val="a4"/>
        <w:numPr>
          <w:ilvl w:val="0"/>
          <w:numId w:val="2"/>
        </w:numPr>
      </w:pP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>在工作目录、暂存目录(也叫做索引)和仓库之间复制文件操作</w:t>
      </w:r>
    </w:p>
    <w:p w:rsidR="00230E09" w:rsidRDefault="00230E09" w:rsidP="00C10E52">
      <w:pPr>
        <w:pStyle w:val="a4"/>
        <w:ind w:left="360"/>
      </w:pPr>
      <w:r>
        <w:rPr>
          <w:noProof/>
        </w:rPr>
        <w:drawing>
          <wp:inline distT="0" distB="0" distL="0" distR="0">
            <wp:extent cx="4229100" cy="2039759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47" cy="204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E09" w:rsidRPr="00230E09" w:rsidRDefault="00230E09" w:rsidP="00230E09">
      <w:pPr>
        <w:spacing w:after="0" w:line="360" w:lineRule="atLeast"/>
        <w:ind w:firstLine="360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add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：把当前文件放入暂存区域。</w:t>
      </w:r>
    </w:p>
    <w:p w:rsidR="00230E09" w:rsidRPr="00230E09" w:rsidRDefault="00230E09" w:rsidP="00230E09">
      <w:pPr>
        <w:spacing w:after="0" w:line="360" w:lineRule="atLeast"/>
        <w:ind w:firstLine="360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commit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：给暂存区域生成快照并提交。</w:t>
      </w:r>
    </w:p>
    <w:p w:rsidR="00230E09" w:rsidRPr="00230E09" w:rsidRDefault="00230E09" w:rsidP="00230E09">
      <w:pPr>
        <w:spacing w:after="0" w:line="360" w:lineRule="atLeast"/>
        <w:ind w:firstLine="360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reset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：撤销最后一次</w:t>
      </w:r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add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>，也可以用</w:t>
      </w:r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reset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撤销所有暂存区域文件。</w:t>
      </w:r>
    </w:p>
    <w:p w:rsidR="00230E09" w:rsidRPr="00230E09" w:rsidRDefault="00230E09" w:rsidP="00230E09">
      <w:pPr>
        <w:spacing w:line="360" w:lineRule="atLeast"/>
        <w:ind w:firstLine="360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230E09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checkout _files_</w:t>
      </w:r>
      <w:r w:rsidRPr="00230E09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：把文件从暂存区域复制到工作目录，用来丢弃本地修改。</w:t>
      </w:r>
    </w:p>
    <w:p w:rsidR="00230E09" w:rsidRPr="00B70C30" w:rsidRDefault="00B70C30" w:rsidP="000A0700">
      <w:pPr>
        <w:pStyle w:val="a4"/>
        <w:numPr>
          <w:ilvl w:val="0"/>
          <w:numId w:val="2"/>
        </w:numPr>
        <w:rPr>
          <w:rFonts w:ascii="微软雅黑" w:eastAsia="微软雅黑" w:hAnsi="微软雅黑" w:cs="Helvetica"/>
          <w:color w:val="454545"/>
        </w:rPr>
      </w:pPr>
      <w:r w:rsidRPr="00B70C30">
        <w:rPr>
          <w:rFonts w:ascii="微软雅黑" w:eastAsia="微软雅黑" w:hAnsi="微软雅黑" w:cs="Helvetica" w:hint="eastAsia"/>
          <w:color w:val="454545"/>
        </w:rPr>
        <w:t>提交</w:t>
      </w:r>
      <w:r w:rsidRPr="00B70C30">
        <w:rPr>
          <w:rFonts w:ascii="微软雅黑" w:eastAsia="微软雅黑" w:hAnsi="微软雅黑" w:cs="Helvetica"/>
          <w:color w:val="454545"/>
        </w:rPr>
        <w:t>代码</w:t>
      </w:r>
    </w:p>
    <w:p w:rsidR="00B70C30" w:rsidRPr="00B70C30" w:rsidRDefault="00B70C30" w:rsidP="00B70C30">
      <w:pPr>
        <w:rPr>
          <w:rFonts w:ascii="微软雅黑" w:eastAsia="微软雅黑" w:hAnsi="微软雅黑" w:cs="Helvetica"/>
          <w:color w:val="454545"/>
        </w:rPr>
      </w:pPr>
      <w:r w:rsidRPr="00B70C30">
        <w:rPr>
          <w:rFonts w:ascii="微软雅黑" w:eastAsia="微软雅黑" w:hAnsi="微软雅黑" w:cs="Helvetica" w:hint="eastAsia"/>
          <w:color w:val="454545"/>
        </w:rPr>
        <w:t>（1</w:t>
      </w:r>
      <w:r w:rsidRPr="00B70C30">
        <w:rPr>
          <w:rFonts w:ascii="微软雅黑" w:eastAsia="微软雅黑" w:hAnsi="微软雅黑" w:cs="Helvetica"/>
          <w:color w:val="454545"/>
        </w:rPr>
        <w:t>）</w:t>
      </w:r>
      <w:r w:rsidRPr="00B70C30">
        <w:rPr>
          <w:rFonts w:ascii="微软雅黑" w:eastAsia="微软雅黑" w:hAnsi="微软雅黑" w:cs="Helvetica" w:hint="eastAsia"/>
          <w:color w:val="454545"/>
        </w:rPr>
        <w:t>clone GitHub上已有项目</w:t>
      </w:r>
    </w:p>
    <w:p w:rsidR="00B70C30" w:rsidRDefault="00B70C30" w:rsidP="00B70C30">
      <w:pPr>
        <w:pStyle w:val="a4"/>
        <w:numPr>
          <w:ilvl w:val="0"/>
          <w:numId w:val="3"/>
        </w:numPr>
        <w:rPr>
          <w:rStyle w:val="HTML"/>
        </w:rPr>
      </w:pPr>
      <w:r>
        <w:rPr>
          <w:rFonts w:ascii="微软雅黑" w:eastAsia="微软雅黑" w:hAnsi="微软雅黑" w:cs="Helvetica" w:hint="eastAsia"/>
          <w:color w:val="454545"/>
        </w:rPr>
        <w:t>这种方法直接将远程仓库复制到本地，不需要使用</w:t>
      </w:r>
      <w:r>
        <w:rPr>
          <w:rStyle w:val="HTML"/>
        </w:rPr>
        <w:t>git init</w:t>
      </w:r>
      <w:r>
        <w:rPr>
          <w:rFonts w:ascii="微软雅黑" w:eastAsia="微软雅黑" w:hAnsi="微软雅黑" w:cs="Helvetica" w:hint="eastAsia"/>
          <w:color w:val="454545"/>
        </w:rPr>
        <w:t>初始化，并且已和远称仓库建立关联</w:t>
      </w:r>
      <w:r>
        <w:rPr>
          <w:rFonts w:ascii="微软雅黑" w:eastAsia="微软雅黑" w:hAnsi="微软雅黑" w:cs="Helvetica" w:hint="eastAsia"/>
          <w:color w:val="454545"/>
        </w:rPr>
        <w:br/>
      </w:r>
      <w:r>
        <w:rPr>
          <w:rStyle w:val="HTML"/>
        </w:rPr>
        <w:t xml:space="preserve"># </w:t>
      </w:r>
      <w:r w:rsidRPr="00B70C30">
        <w:rPr>
          <w:rStyle w:val="HTML"/>
        </w:rPr>
        <w:t xml:space="preserve">git clone </w:t>
      </w:r>
      <w:hyperlink r:id="rId8" w:history="1">
        <w:r w:rsidRPr="006C08AE">
          <w:rPr>
            <w:rStyle w:val="a9"/>
            <w:rFonts w:ascii="Consolas" w:eastAsia="宋体" w:hAnsi="Consolas" w:cs="Consolas"/>
            <w:szCs w:val="22"/>
            <w:shd w:val="clear" w:color="auto" w:fill="F9F2F4"/>
          </w:rPr>
          <w:t>git@github.com:malloc1024/magellan.git</w:t>
        </w:r>
      </w:hyperlink>
      <w:bookmarkStart w:id="0" w:name="_GoBack"/>
      <w:bookmarkEnd w:id="0"/>
    </w:p>
    <w:p w:rsidR="00B70C30" w:rsidRDefault="00B70C30" w:rsidP="00B70C30">
      <w:pPr>
        <w:pStyle w:val="a4"/>
        <w:numPr>
          <w:ilvl w:val="0"/>
          <w:numId w:val="3"/>
        </w:numPr>
        <w:rPr>
          <w:rStyle w:val="HTML"/>
        </w:rPr>
      </w:pPr>
      <w:r>
        <w:rPr>
          <w:rFonts w:ascii="微软雅黑" w:eastAsia="微软雅黑" w:hAnsi="微软雅黑" w:cs="Helvetica" w:hint="eastAsia"/>
          <w:color w:val="454545"/>
        </w:rPr>
        <w:t>只需在项目目录下修改和添加文件，然后commit，</w:t>
      </w:r>
    </w:p>
    <w:p w:rsidR="00B70C30" w:rsidRPr="006D5D6F" w:rsidRDefault="00B70C30" w:rsidP="00B70C30">
      <w:pPr>
        <w:pStyle w:val="a4"/>
        <w:ind w:left="360" w:firstLine="360"/>
        <w:rPr>
          <w:rStyle w:val="a9"/>
          <w:u w:val="none"/>
        </w:rPr>
      </w:pPr>
      <w:r>
        <w:rPr>
          <w:rStyle w:val="HTML"/>
        </w:rPr>
        <w:t xml:space="preserve"># </w:t>
      </w:r>
      <w:r w:rsidRPr="00B70C30">
        <w:rPr>
          <w:rStyle w:val="HTML"/>
        </w:rPr>
        <w:t xml:space="preserve">git add </w:t>
      </w:r>
      <w:r w:rsidRPr="006D5D6F">
        <w:rPr>
          <w:rStyle w:val="a9"/>
          <w:u w:val="none"/>
        </w:rPr>
        <w:t>test.txt</w:t>
      </w:r>
    </w:p>
    <w:p w:rsidR="00B70C30" w:rsidRDefault="00B70C30" w:rsidP="00B70C30">
      <w:pPr>
        <w:pStyle w:val="a4"/>
        <w:ind w:left="360" w:firstLine="360"/>
        <w:rPr>
          <w:rFonts w:ascii="微软雅黑" w:eastAsia="微软雅黑" w:hAnsi="微软雅黑" w:cs="Helvetica"/>
          <w:color w:val="454545"/>
        </w:rPr>
      </w:pPr>
      <w:r>
        <w:rPr>
          <w:rStyle w:val="HTML"/>
        </w:rPr>
        <w:t xml:space="preserve"># </w:t>
      </w:r>
      <w:r w:rsidRPr="00B70C30">
        <w:rPr>
          <w:rStyle w:val="HTML"/>
        </w:rPr>
        <w:t xml:space="preserve">git commit -m </w:t>
      </w:r>
      <w:r w:rsidRPr="006D5D6F">
        <w:rPr>
          <w:rStyle w:val="a9"/>
          <w:u w:val="none"/>
        </w:rPr>
        <w:t>"this is a test file."</w:t>
      </w:r>
    </w:p>
    <w:p w:rsidR="00B70C30" w:rsidRDefault="00B70C30" w:rsidP="00B70C30">
      <w:pPr>
        <w:pStyle w:val="a4"/>
        <w:numPr>
          <w:ilvl w:val="0"/>
          <w:numId w:val="4"/>
        </w:numPr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提交代码</w:t>
      </w:r>
    </w:p>
    <w:p w:rsidR="00B70C30" w:rsidRDefault="00B70C30" w:rsidP="00B70C30">
      <w:pPr>
        <w:pStyle w:val="a4"/>
        <w:ind w:left="360" w:firstLine="360"/>
        <w:rPr>
          <w:rStyle w:val="HTML"/>
        </w:rPr>
      </w:pPr>
      <w:r>
        <w:rPr>
          <w:rStyle w:val="HTML"/>
        </w:rPr>
        <w:t xml:space="preserve"># git push origin master   </w:t>
      </w:r>
    </w:p>
    <w:p w:rsidR="00B70C30" w:rsidRPr="00B70C30" w:rsidRDefault="00B70C30" w:rsidP="00B70C30">
      <w:pPr>
        <w:rPr>
          <w:rFonts w:ascii="微软雅黑" w:eastAsia="微软雅黑" w:hAnsi="微软雅黑" w:cs="Helvetica"/>
          <w:color w:val="454545"/>
        </w:rPr>
      </w:pPr>
      <w:r w:rsidRPr="00B70C30">
        <w:rPr>
          <w:rFonts w:ascii="微软雅黑" w:eastAsia="微软雅黑" w:hAnsi="微软雅黑" w:cs="Helvetica" w:hint="eastAsia"/>
          <w:color w:val="454545"/>
        </w:rPr>
        <w:t>（2</w:t>
      </w:r>
      <w:r w:rsidRPr="00B70C30">
        <w:rPr>
          <w:rFonts w:ascii="微软雅黑" w:eastAsia="微软雅黑" w:hAnsi="微软雅黑" w:cs="Helvetica"/>
          <w:color w:val="454545"/>
        </w:rPr>
        <w:t>）</w:t>
      </w:r>
      <w:r w:rsidRPr="00B70C30">
        <w:rPr>
          <w:rFonts w:ascii="微软雅黑" w:eastAsia="微软雅黑" w:hAnsi="微软雅黑" w:cs="Helvetica" w:hint="eastAsia"/>
          <w:color w:val="454545"/>
        </w:rPr>
        <w:t>将本地项目关联远程项目</w:t>
      </w:r>
      <w:r>
        <w:rPr>
          <w:rFonts w:ascii="微软雅黑" w:eastAsia="微软雅黑" w:hAnsi="微软雅黑" w:cs="Helvetica" w:hint="eastAsia"/>
          <w:color w:val="454545"/>
        </w:rPr>
        <w:t>（当本地有一个完整的仓库，且已进行多次commit</w:t>
      </w:r>
      <w:r>
        <w:rPr>
          <w:rFonts w:ascii="微软雅黑" w:eastAsia="微软雅黑" w:hAnsi="微软雅黑" w:cs="Helvetica"/>
          <w:color w:val="454545"/>
        </w:rPr>
        <w:t>）</w:t>
      </w:r>
    </w:p>
    <w:p w:rsidR="00B70C30" w:rsidRDefault="00B70C30" w:rsidP="00B70C30">
      <w:pPr>
        <w:pStyle w:val="a4"/>
        <w:numPr>
          <w:ilvl w:val="0"/>
          <w:numId w:val="4"/>
        </w:numPr>
        <w:rPr>
          <w:rStyle w:val="HTML"/>
        </w:rPr>
      </w:pPr>
      <w:r>
        <w:rPr>
          <w:rFonts w:ascii="微软雅黑" w:eastAsia="微软雅黑" w:hAnsi="微软雅黑" w:cs="Helvetica" w:hint="eastAsia"/>
          <w:color w:val="454545"/>
        </w:rPr>
        <w:t>将本地项目与远程项目建立关联</w:t>
      </w:r>
    </w:p>
    <w:p w:rsidR="00B70C30" w:rsidRDefault="00B70C30" w:rsidP="00B70C30">
      <w:pPr>
        <w:pStyle w:val="a4"/>
        <w:ind w:left="360" w:firstLine="360"/>
        <w:rPr>
          <w:rStyle w:val="HTML"/>
        </w:rPr>
      </w:pPr>
      <w:r>
        <w:rPr>
          <w:rStyle w:val="HTML"/>
        </w:rPr>
        <w:t xml:space="preserve">git remote add origin </w:t>
      </w:r>
      <w:hyperlink r:id="rId9" w:history="1">
        <w:r w:rsidRPr="006C08AE">
          <w:rPr>
            <w:rStyle w:val="a9"/>
            <w:rFonts w:ascii="Consolas" w:eastAsia="宋体" w:hAnsi="Consolas" w:cs="Consolas"/>
            <w:szCs w:val="22"/>
            <w:shd w:val="clear" w:color="auto" w:fill="F9F2F4"/>
          </w:rPr>
          <w:t>git@github.com:malloc1024/magellan.git</w:t>
        </w:r>
      </w:hyperlink>
    </w:p>
    <w:p w:rsidR="00B70C30" w:rsidRDefault="00B70C30" w:rsidP="00B70C30">
      <w:pPr>
        <w:pStyle w:val="a4"/>
        <w:ind w:left="360"/>
        <w:rPr>
          <w:rStyle w:val="HTML"/>
        </w:rPr>
      </w:pPr>
    </w:p>
    <w:p w:rsidR="00B70C30" w:rsidRPr="006D5D6F" w:rsidRDefault="00B70C30" w:rsidP="00B70C30">
      <w:pPr>
        <w:pStyle w:val="a4"/>
        <w:ind w:left="360" w:firstLine="360"/>
        <w:rPr>
          <w:rStyle w:val="a9"/>
          <w:u w:val="none"/>
        </w:rPr>
      </w:pPr>
      <w:r>
        <w:rPr>
          <w:rStyle w:val="HTML"/>
        </w:rPr>
        <w:t xml:space="preserve"># </w:t>
      </w:r>
      <w:r w:rsidRPr="00B70C30">
        <w:rPr>
          <w:rStyle w:val="HTML"/>
        </w:rPr>
        <w:t xml:space="preserve">git add </w:t>
      </w:r>
      <w:r w:rsidRPr="006D5D6F">
        <w:rPr>
          <w:rStyle w:val="a9"/>
          <w:u w:val="none"/>
        </w:rPr>
        <w:t>test.txt</w:t>
      </w:r>
    </w:p>
    <w:p w:rsidR="00B70C30" w:rsidRPr="00B70C30" w:rsidRDefault="00B70C30" w:rsidP="00B70C30">
      <w:pPr>
        <w:pStyle w:val="a4"/>
        <w:ind w:left="360" w:firstLine="360"/>
        <w:rPr>
          <w:rStyle w:val="HTML"/>
          <w:rFonts w:ascii="微软雅黑" w:eastAsia="微软雅黑" w:hAnsi="微软雅黑" w:cs="Helvetica"/>
          <w:color w:val="454545"/>
          <w:szCs w:val="20"/>
          <w:shd w:val="clear" w:color="auto" w:fill="auto"/>
        </w:rPr>
      </w:pPr>
      <w:r>
        <w:rPr>
          <w:rStyle w:val="HTML"/>
        </w:rPr>
        <w:t xml:space="preserve"># </w:t>
      </w:r>
      <w:r w:rsidRPr="00B70C30">
        <w:rPr>
          <w:rStyle w:val="HTML"/>
        </w:rPr>
        <w:t xml:space="preserve">git commit -m </w:t>
      </w:r>
      <w:r w:rsidRPr="006D5D6F">
        <w:rPr>
          <w:rStyle w:val="a9"/>
          <w:u w:val="none"/>
        </w:rPr>
        <w:t>"this is a test file."</w:t>
      </w:r>
    </w:p>
    <w:p w:rsidR="00B70C30" w:rsidRDefault="00B70C30" w:rsidP="00B70C30">
      <w:pPr>
        <w:pStyle w:val="a4"/>
        <w:numPr>
          <w:ilvl w:val="0"/>
          <w:numId w:val="4"/>
        </w:numPr>
        <w:rPr>
          <w:rFonts w:ascii="微软雅黑" w:eastAsia="微软雅黑" w:hAnsi="微软雅黑" w:cs="Helvetica"/>
          <w:color w:val="454545"/>
        </w:rPr>
      </w:pPr>
      <w:r>
        <w:rPr>
          <w:rFonts w:ascii="微软雅黑" w:eastAsia="微软雅黑" w:hAnsi="微软雅黑" w:cs="Helvetica" w:hint="eastAsia"/>
          <w:color w:val="454545"/>
        </w:rPr>
        <w:t>提交代码</w:t>
      </w:r>
    </w:p>
    <w:p w:rsidR="00B70C30" w:rsidRDefault="00B70C30" w:rsidP="00B70C30">
      <w:pPr>
        <w:pStyle w:val="a4"/>
        <w:ind w:left="360" w:firstLine="360"/>
      </w:pPr>
      <w:r>
        <w:rPr>
          <w:rStyle w:val="HTML"/>
        </w:rPr>
        <w:t>git push origin master</w:t>
      </w:r>
    </w:p>
    <w:p w:rsidR="00B70C30" w:rsidRDefault="00B70C30" w:rsidP="006D5D6F"/>
    <w:p w:rsidR="006D5D6F" w:rsidRPr="00C10E52" w:rsidRDefault="006D5D6F" w:rsidP="006D5D6F">
      <w:pPr>
        <w:pStyle w:val="a4"/>
        <w:numPr>
          <w:ilvl w:val="0"/>
          <w:numId w:val="2"/>
        </w:numPr>
        <w:rPr>
          <w:rFonts w:ascii="微软雅黑" w:eastAsia="微软雅黑" w:hAnsi="微软雅黑" w:cs="Helvetica"/>
          <w:color w:val="454545"/>
        </w:rPr>
      </w:pPr>
      <w:r w:rsidRPr="00C10E52">
        <w:rPr>
          <w:rFonts w:ascii="微软雅黑" w:eastAsia="微软雅黑" w:hAnsi="微软雅黑" w:cs="Helvetica" w:hint="eastAsia"/>
          <w:color w:val="454545"/>
        </w:rPr>
        <w:t>配置</w:t>
      </w:r>
    </w:p>
    <w:p w:rsidR="006D5D6F" w:rsidRPr="006D5D6F" w:rsidRDefault="006D5D6F" w:rsidP="006D5D6F">
      <w:pPr>
        <w:ind w:firstLine="720"/>
        <w:rPr>
          <w:rStyle w:val="HTML"/>
        </w:rPr>
      </w:pPr>
      <w:r>
        <w:rPr>
          <w:rStyle w:val="HTML"/>
        </w:rPr>
        <w:t xml:space="preserve"># </w:t>
      </w:r>
      <w:r w:rsidRPr="006D5D6F">
        <w:rPr>
          <w:rStyle w:val="HTML"/>
        </w:rPr>
        <w:t xml:space="preserve">git config --global user.name  </w:t>
      </w:r>
      <w:r w:rsidRPr="006D5D6F">
        <w:rPr>
          <w:rStyle w:val="a9"/>
          <w:u w:val="none"/>
        </w:rPr>
        <w:t>"sprd"</w:t>
      </w:r>
    </w:p>
    <w:p w:rsidR="006D5D6F" w:rsidRPr="006D5D6F" w:rsidRDefault="006D5D6F" w:rsidP="006D5D6F">
      <w:pPr>
        <w:ind w:firstLine="720"/>
        <w:rPr>
          <w:rStyle w:val="a9"/>
          <w:u w:val="none"/>
        </w:rPr>
      </w:pPr>
      <w:r>
        <w:rPr>
          <w:rStyle w:val="HTML"/>
        </w:rPr>
        <w:t xml:space="preserve"># </w:t>
      </w:r>
      <w:r w:rsidRPr="006D5D6F">
        <w:rPr>
          <w:rStyle w:val="HTML"/>
        </w:rPr>
        <w:t xml:space="preserve">git config --global user.email </w:t>
      </w:r>
      <w:r w:rsidRPr="006D5D6F">
        <w:rPr>
          <w:rStyle w:val="a9"/>
          <w:u w:val="none"/>
        </w:rPr>
        <w:t>"810103589@qq.com"</w:t>
      </w:r>
    </w:p>
    <w:p w:rsidR="006D5D6F" w:rsidRPr="00C10E52" w:rsidRDefault="00C10E52" w:rsidP="000A0700">
      <w:pPr>
        <w:pStyle w:val="a4"/>
        <w:numPr>
          <w:ilvl w:val="0"/>
          <w:numId w:val="2"/>
        </w:numPr>
        <w:rPr>
          <w:rFonts w:ascii="微软雅黑" w:eastAsia="微软雅黑" w:hAnsi="微软雅黑" w:cs="Helvetica"/>
          <w:color w:val="454545"/>
        </w:rPr>
      </w:pPr>
      <w:r w:rsidRPr="00C10E52">
        <w:rPr>
          <w:rFonts w:ascii="微软雅黑" w:eastAsia="微软雅黑" w:hAnsi="微软雅黑" w:cs="Helvetica" w:hint="eastAsia"/>
          <w:color w:val="454545"/>
        </w:rPr>
        <w:t>分支</w:t>
      </w:r>
    </w:p>
    <w:p w:rsidR="00C10E52" w:rsidRPr="00C10E52" w:rsidRDefault="00C10E52" w:rsidP="00C10E52">
      <w:pPr>
        <w:numPr>
          <w:ilvl w:val="1"/>
          <w:numId w:val="2"/>
        </w:numPr>
        <w:spacing w:after="150"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新建分支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通过</w:t>
      </w: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branch branch_a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>建立分支，团队成员可在各分支下互不干扰地完成各自负责的模块。</w:t>
      </w:r>
    </w:p>
    <w:p w:rsidR="00C10E52" w:rsidRPr="00C10E52" w:rsidRDefault="00C10E52" w:rsidP="00C10E52">
      <w:pPr>
        <w:numPr>
          <w:ilvl w:val="1"/>
          <w:numId w:val="2"/>
        </w:numPr>
        <w:spacing w:after="150"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重命名本地分支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</w: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branch -m branch_old branch_new</w:t>
      </w:r>
    </w:p>
    <w:p w:rsidR="00C10E52" w:rsidRPr="00C10E52" w:rsidRDefault="00C10E52" w:rsidP="00C10E52">
      <w:pPr>
        <w:numPr>
          <w:ilvl w:val="1"/>
          <w:numId w:val="2"/>
        </w:numPr>
        <w:spacing w:after="150"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查看分支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查看本地分支：</w:t>
      </w: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branch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查看远程分支：</w:t>
      </w: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branch -r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查看本地与远程分支：</w:t>
      </w: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branch -a</w:t>
      </w:r>
    </w:p>
    <w:p w:rsidR="00C10E52" w:rsidRPr="00C10E52" w:rsidRDefault="00C10E52" w:rsidP="00C10E52">
      <w:pPr>
        <w:numPr>
          <w:ilvl w:val="1"/>
          <w:numId w:val="2"/>
        </w:numPr>
        <w:spacing w:after="150"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合并分支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首先checkout到主分支master上，接着使用</w:t>
      </w: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merge branch_a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>将a分支的代码合并到master中。</w:t>
      </w:r>
    </w:p>
    <w:p w:rsidR="00C10E52" w:rsidRPr="00C10E52" w:rsidRDefault="00C10E52" w:rsidP="00C10E52">
      <w:pPr>
        <w:numPr>
          <w:ilvl w:val="1"/>
          <w:numId w:val="2"/>
        </w:numPr>
        <w:spacing w:line="360" w:lineRule="atLeast"/>
        <w:rPr>
          <w:rFonts w:ascii="微软雅黑" w:eastAsia="微软雅黑" w:hAnsi="微软雅黑" w:cs="Helvetica"/>
          <w:color w:val="454545"/>
          <w:sz w:val="24"/>
          <w:szCs w:val="24"/>
        </w:rPr>
      </w:pP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删除分支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删除本地分支：</w:t>
      </w: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branch -D branch_a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t xml:space="preserve"> </w:t>
      </w:r>
      <w:r w:rsidRPr="00C10E52">
        <w:rPr>
          <w:rFonts w:ascii="微软雅黑" w:eastAsia="微软雅黑" w:hAnsi="微软雅黑" w:cs="Helvetica" w:hint="eastAsia"/>
          <w:color w:val="454545"/>
          <w:sz w:val="24"/>
          <w:szCs w:val="24"/>
        </w:rPr>
        <w:br/>
        <w:t>删除远程分支：</w:t>
      </w: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push origin --delete branch_a</w:t>
      </w:r>
    </w:p>
    <w:p w:rsidR="00C10E52" w:rsidRDefault="00C10E52" w:rsidP="00C10E52">
      <w:pPr>
        <w:pStyle w:val="a4"/>
        <w:ind w:left="360"/>
      </w:pPr>
    </w:p>
    <w:p w:rsidR="00C10E52" w:rsidRDefault="00C10E52" w:rsidP="00C10E52">
      <w:pPr>
        <w:pStyle w:val="a4"/>
        <w:ind w:left="360"/>
      </w:pPr>
    </w:p>
    <w:p w:rsidR="00C10E52" w:rsidRDefault="00C10E52" w:rsidP="000A0700">
      <w:pPr>
        <w:pStyle w:val="a4"/>
        <w:numPr>
          <w:ilvl w:val="0"/>
          <w:numId w:val="2"/>
        </w:numPr>
      </w:pPr>
      <w:r>
        <w:rPr>
          <w:rFonts w:hint="eastAsia"/>
        </w:rPr>
        <w:t>初始化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init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remote add origin git@github.com:malloc1024/magellan.git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 xml:space="preserve">git pull </w:t>
      </w:r>
      <w:hyperlink r:id="rId10" w:history="1">
        <w:r w:rsidRPr="00C10E52">
          <w:rPr>
            <w:rFonts w:ascii="Consolas" w:eastAsia="宋体" w:hAnsi="Consolas" w:cs="Consolas"/>
            <w:color w:val="C7254E"/>
            <w:szCs w:val="22"/>
            <w:shd w:val="clear" w:color="auto" w:fill="F9F2F4"/>
          </w:rPr>
          <w:t>git@github.com:malloc1024/magellan.git</w:t>
        </w:r>
      </w:hyperlink>
    </w:p>
    <w:p w:rsidR="00C10E52" w:rsidRDefault="00C10E52" w:rsidP="00C10E52"/>
    <w:p w:rsidR="00C10E52" w:rsidRDefault="00C10E52" w:rsidP="00C10E52">
      <w:pPr>
        <w:pStyle w:val="a4"/>
        <w:numPr>
          <w:ilvl w:val="0"/>
          <w:numId w:val="2"/>
        </w:numPr>
      </w:pPr>
      <w:r>
        <w:rPr>
          <w:rFonts w:hint="eastAsia"/>
        </w:rPr>
        <w:t>提交</w:t>
      </w:r>
      <w:r>
        <w:t>代码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add test.txt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commit -m "this is a test file."</w:t>
      </w:r>
    </w:p>
    <w:p w:rsidR="00C10E52" w:rsidRPr="00C10E52" w:rsidRDefault="00C10E52" w:rsidP="00C10E52">
      <w:pPr>
        <w:ind w:firstLine="360"/>
        <w:rPr>
          <w:rFonts w:ascii="Consolas" w:eastAsia="宋体" w:hAnsi="Consolas" w:cs="Consolas"/>
          <w:color w:val="C7254E"/>
          <w:szCs w:val="22"/>
          <w:shd w:val="clear" w:color="auto" w:fill="F9F2F4"/>
        </w:rPr>
      </w:pPr>
      <w:r w:rsidRPr="00C10E52">
        <w:rPr>
          <w:rFonts w:ascii="Consolas" w:eastAsia="宋体" w:hAnsi="Consolas" w:cs="Consolas"/>
          <w:color w:val="C7254E"/>
          <w:szCs w:val="22"/>
          <w:shd w:val="clear" w:color="auto" w:fill="F9F2F4"/>
        </w:rPr>
        <w:t>git push git@github.com:malloc1024/magellan.git</w:t>
      </w:r>
    </w:p>
    <w:sectPr w:rsidR="00C10E52" w:rsidRPr="00C10E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30863"/>
    <w:multiLevelType w:val="hybridMultilevel"/>
    <w:tmpl w:val="1D2698F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4DB739D5"/>
    <w:multiLevelType w:val="hybridMultilevel"/>
    <w:tmpl w:val="6B1CAC22"/>
    <w:lvl w:ilvl="0" w:tplc="3F3A0E2C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2D82455"/>
    <w:multiLevelType w:val="hybridMultilevel"/>
    <w:tmpl w:val="124C68C4"/>
    <w:lvl w:ilvl="0" w:tplc="F66E79F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Helvetica" w:hint="default"/>
        <w:color w:val="454545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B13BC3"/>
    <w:multiLevelType w:val="multilevel"/>
    <w:tmpl w:val="D46CAB6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4">
    <w:nsid w:val="7B9A1578"/>
    <w:multiLevelType w:val="multilevel"/>
    <w:tmpl w:val="92068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D70BF"/>
    <w:rsid w:val="000A0700"/>
    <w:rsid w:val="00230E09"/>
    <w:rsid w:val="003D70BF"/>
    <w:rsid w:val="006D5D6F"/>
    <w:rsid w:val="009A33A2"/>
    <w:rsid w:val="00B70C30"/>
    <w:rsid w:val="00C10E52"/>
    <w:rsid w:val="00D16A26"/>
    <w:rsid w:val="00D7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5B7754-568E-4AF6-8684-939A9FFE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HTML">
    <w:name w:val="HTML Code"/>
    <w:basedOn w:val="a0"/>
    <w:uiPriority w:val="99"/>
    <w:semiHidden/>
    <w:unhideWhenUsed/>
    <w:rsid w:val="00230E09"/>
    <w:rPr>
      <w:rFonts w:ascii="Consolas" w:eastAsia="宋体" w:hAnsi="Consolas" w:cs="Consolas" w:hint="default"/>
      <w:color w:val="C7254E"/>
      <w:sz w:val="22"/>
      <w:szCs w:val="22"/>
      <w:shd w:val="clear" w:color="auto" w:fill="F9F2F4"/>
    </w:rPr>
  </w:style>
  <w:style w:type="character" w:styleId="a9">
    <w:name w:val="Hyperlink"/>
    <w:basedOn w:val="a0"/>
    <w:uiPriority w:val="99"/>
    <w:unhideWhenUsed/>
    <w:rsid w:val="00B70C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41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2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04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alloc1024/magellan.git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it@github.com:malloc1024/magellan.git" TargetMode="External"/><Relationship Id="rId4" Type="http://schemas.openxmlformats.org/officeDocument/2006/relationships/styles" Target="styles.xml"/><Relationship Id="rId9" Type="http://schemas.openxmlformats.org/officeDocument/2006/relationships/hyperlink" Target="mailto:git@github.com:malloc1024/magellan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.cheng\AppData\Roaming\Microsoft\Templates\&#21338;&#23458;&#25991;&#3145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E64BE-D021-41BC-A32B-C343018789B8}"/>
      </w:docPartPr>
      <w:docPartBody>
        <w:p w:rsidR="00D67640" w:rsidRDefault="008B29CB">
          <w:r w:rsidRPr="003D26A0">
            <w:rPr>
              <w:rStyle w:val="a3"/>
              <w:rFonts w:hint="eastAsia"/>
            </w:rPr>
            <w:t>[</w:t>
          </w:r>
          <w:r w:rsidRPr="003D26A0">
            <w:rPr>
              <w:rStyle w:val="a3"/>
              <w:rFonts w:hint="eastAsia"/>
            </w:rPr>
            <w:t>在此处输入文章标题</w:t>
          </w:r>
          <w:r w:rsidRPr="003D26A0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AC7"/>
    <w:rsid w:val="00402020"/>
    <w:rsid w:val="00695068"/>
    <w:rsid w:val="00724AC7"/>
    <w:rsid w:val="008B29CB"/>
    <w:rsid w:val="009E4FEC"/>
    <w:rsid w:val="00D67640"/>
    <w:rsid w:val="00D71895"/>
    <w:rsid w:val="00FC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9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>How to use git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51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meng.cheng</dc:creator>
  <cp:keywords/>
  <dc:description/>
  <cp:lastModifiedBy>Meng Cheng (程猛)</cp:lastModifiedBy>
  <cp:revision>7</cp:revision>
  <dcterms:created xsi:type="dcterms:W3CDTF">2018-01-12T08:20:00Z</dcterms:created>
  <dcterms:modified xsi:type="dcterms:W3CDTF">2018-01-12T09:23:00Z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